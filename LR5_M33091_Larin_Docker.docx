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9E6DF" w14:textId="77777777" w:rsidR="00A91A9C" w:rsidRPr="00A67902" w:rsidRDefault="00A91A9C" w:rsidP="00F5541D">
      <w:pPr>
        <w:pStyle w:val="af5"/>
      </w:pPr>
      <w:r w:rsidRPr="00A67902">
        <w:t xml:space="preserve">МИНИСТЕРСТВО НАУКИ И </w:t>
      </w:r>
      <w:r w:rsidRPr="004F4257">
        <w:t>ВЫСШЕГО</w:t>
      </w:r>
      <w:r w:rsidRPr="00A67902">
        <w:t xml:space="preserve"> ОБРАЗОВАНИЯ РОССИЙСКОЙ ФЕДЕРАЦИИ</w:t>
      </w:r>
    </w:p>
    <w:p w14:paraId="213AE2E3" w14:textId="77777777" w:rsidR="00A91A9C" w:rsidRPr="004F4257" w:rsidRDefault="00A91A9C" w:rsidP="004F4257">
      <w:pPr>
        <w:pStyle w:val="af5"/>
      </w:pPr>
      <w:r w:rsidRPr="004F4257">
        <w:t>Федеральное государственное автономное образовательное учреждение высшего образования</w:t>
      </w:r>
    </w:p>
    <w:p w14:paraId="6B1EEB44" w14:textId="77777777" w:rsidR="00A91A9C" w:rsidRPr="004F4257" w:rsidRDefault="00A91A9C" w:rsidP="004F4257">
      <w:pPr>
        <w:pStyle w:val="af5"/>
      </w:pPr>
      <w:r w:rsidRPr="004F4257">
        <w:t>Санкт-Петербургский национальный исследовательский университет информационных технологий, механики и оптики</w:t>
      </w:r>
    </w:p>
    <w:p w14:paraId="1C347083" w14:textId="77777777" w:rsidR="00A91A9C" w:rsidRPr="004F4257" w:rsidRDefault="00A91A9C" w:rsidP="004F4257">
      <w:pPr>
        <w:pStyle w:val="af5"/>
      </w:pPr>
      <w:r w:rsidRPr="004F4257">
        <w:t>Мегафакультет трансляционных информационных технологий</w:t>
      </w:r>
    </w:p>
    <w:p w14:paraId="22CD1F25" w14:textId="77777777" w:rsidR="00A91A9C" w:rsidRPr="004F4257" w:rsidRDefault="00A91A9C" w:rsidP="004F4257">
      <w:pPr>
        <w:pStyle w:val="af5"/>
      </w:pPr>
      <w:r w:rsidRPr="004F4257">
        <w:t>Факультет информационных технологий и программирования</w:t>
      </w:r>
    </w:p>
    <w:p w14:paraId="323081D8" w14:textId="6D786D09" w:rsidR="00A91A9C" w:rsidRPr="00F5541D" w:rsidRDefault="00A91A9C" w:rsidP="00F5541D">
      <w:pPr>
        <w:pStyle w:val="af9"/>
      </w:pPr>
      <w:r w:rsidRPr="00F5541D">
        <w:t>Лабораторная работа № 0</w:t>
      </w:r>
      <w:r w:rsidR="00145113">
        <w:t>5</w:t>
      </w:r>
    </w:p>
    <w:p w14:paraId="09F2062D" w14:textId="690585C8" w:rsidR="00A91A9C" w:rsidRDefault="00A91A9C" w:rsidP="004F4257">
      <w:pPr>
        <w:pStyle w:val="af7"/>
      </w:pPr>
      <w:r>
        <w:t>По</w:t>
      </w:r>
      <w:r w:rsidR="00A32430">
        <w:t xml:space="preserve"> дисциплине «Администрирование в ОС </w:t>
      </w:r>
      <w:r w:rsidR="00815199">
        <w:rPr>
          <w:lang w:val="en-US"/>
        </w:rPr>
        <w:t>Linux</w:t>
      </w:r>
      <w:r>
        <w:t>»</w:t>
      </w:r>
    </w:p>
    <w:p w14:paraId="24E3A37F" w14:textId="0ABBCC83" w:rsidR="00A91A9C" w:rsidRPr="00D65F41" w:rsidRDefault="00A91A9C" w:rsidP="001A7794">
      <w:pPr>
        <w:pStyle w:val="-"/>
        <w:spacing w:before="720"/>
      </w:pPr>
      <w:r>
        <w:t>Выполнил</w:t>
      </w:r>
      <w:r w:rsidR="002F30F6">
        <w:t>и</w:t>
      </w:r>
      <w:r>
        <w:t xml:space="preserve"> студент</w:t>
      </w:r>
      <w:r w:rsidR="002F30F6">
        <w:t>ы</w:t>
      </w:r>
      <w:r>
        <w:t xml:space="preserve"> группы №</w:t>
      </w:r>
      <w:r>
        <w:rPr>
          <w:lang w:val="en-US"/>
        </w:rPr>
        <w:t>M</w:t>
      </w:r>
      <w:r>
        <w:t>3</w:t>
      </w:r>
      <w:r w:rsidR="00815199" w:rsidRPr="00815199">
        <w:t>3</w:t>
      </w:r>
      <w:r w:rsidR="00DE0482">
        <w:t>09</w:t>
      </w:r>
      <w:r w:rsidR="005E004E">
        <w:t>1</w:t>
      </w:r>
      <w:r>
        <w:br/>
      </w:r>
      <w:r w:rsidR="00530EDE" w:rsidRPr="00DE0482">
        <w:rPr>
          <w:i/>
        </w:rPr>
        <w:t>Ларин Владислав</w:t>
      </w:r>
      <w:r w:rsidR="00E7070A">
        <w:rPr>
          <w:i/>
        </w:rPr>
        <w:t xml:space="preserve"> Денисович</w:t>
      </w:r>
      <w:bookmarkStart w:id="0" w:name="_GoBack"/>
      <w:bookmarkEnd w:id="0"/>
      <w:r w:rsidR="00530EDE" w:rsidRPr="00DE0482">
        <w:rPr>
          <w:i/>
        </w:rPr>
        <w:br/>
      </w:r>
    </w:p>
    <w:p w14:paraId="4C040CFD" w14:textId="7FDFDA3D" w:rsidR="004F4257" w:rsidRDefault="00A91A9C" w:rsidP="004F4257">
      <w:pPr>
        <w:pStyle w:val="-"/>
        <w:rPr>
          <w:i/>
        </w:rPr>
      </w:pPr>
      <w:r>
        <w:t>Проверил</w:t>
      </w:r>
      <w:r w:rsidR="00D22325">
        <w:t>а</w:t>
      </w:r>
      <w:r>
        <w:br/>
      </w:r>
      <w:r w:rsidR="00815199">
        <w:rPr>
          <w:i/>
        </w:rPr>
        <w:t>Шараева Кристина Валерьевна</w:t>
      </w:r>
    </w:p>
    <w:p w14:paraId="5273152F" w14:textId="77777777" w:rsidR="0074160A" w:rsidRDefault="00D86BDF" w:rsidP="001A7794">
      <w:pPr>
        <w:tabs>
          <w:tab w:val="left" w:pos="4335"/>
        </w:tabs>
        <w:spacing w:before="6840" w:after="0" w:line="240" w:lineRule="auto"/>
        <w:ind w:firstLine="0"/>
        <w:jc w:val="center"/>
        <w:rPr>
          <w:rFonts w:cs="Times New Roman"/>
          <w:b/>
          <w:i/>
          <w:szCs w:val="24"/>
        </w:rPr>
      </w:pPr>
      <w:r>
        <w:rPr>
          <w:rFonts w:cs="Times New Roman"/>
          <w:b/>
          <w:i/>
          <w:szCs w:val="24"/>
        </w:rPr>
        <w:t>САНКТ-ПЕТЕРБУРГ</w:t>
      </w:r>
    </w:p>
    <w:p w14:paraId="24008CA9" w14:textId="317122E3" w:rsidR="00F639B7" w:rsidRDefault="00D86BDF" w:rsidP="00F639B7">
      <w:pPr>
        <w:tabs>
          <w:tab w:val="left" w:pos="4335"/>
        </w:tabs>
        <w:ind w:firstLine="0"/>
        <w:jc w:val="center"/>
        <w:rPr>
          <w:rFonts w:cs="Times New Roman"/>
          <w:b/>
          <w:i/>
          <w:szCs w:val="24"/>
        </w:rPr>
      </w:pPr>
      <w:r>
        <w:rPr>
          <w:rFonts w:cs="Times New Roman"/>
          <w:b/>
          <w:i/>
          <w:szCs w:val="24"/>
        </w:rPr>
        <w:t>20</w:t>
      </w:r>
      <w:r w:rsidR="005E004E">
        <w:rPr>
          <w:rFonts w:cs="Times New Roman"/>
          <w:b/>
          <w:i/>
          <w:szCs w:val="24"/>
        </w:rPr>
        <w:t>21</w:t>
      </w:r>
    </w:p>
    <w:p w14:paraId="3594B93B" w14:textId="0124C094" w:rsidR="00AD2135" w:rsidRDefault="001B7963" w:rsidP="001B7963">
      <w:pPr>
        <w:tabs>
          <w:tab w:val="left" w:pos="4335"/>
        </w:tabs>
        <w:ind w:left="709" w:firstLine="0"/>
        <w:jc w:val="left"/>
      </w:pPr>
      <w:r w:rsidRPr="001B7963">
        <w:rPr>
          <w:rFonts w:cs="Times New Roman"/>
          <w:szCs w:val="24"/>
        </w:rPr>
        <w:lastRenderedPageBreak/>
        <w:t>1)</w:t>
      </w:r>
      <w:r>
        <w:rPr>
          <w:rFonts w:cs="Times New Roman"/>
          <w:szCs w:val="24"/>
        </w:rPr>
        <w:t xml:space="preserve"> </w:t>
      </w:r>
      <w:r w:rsidR="00AD2135" w:rsidRPr="001B7963">
        <w:rPr>
          <w:rFonts w:cs="Times New Roman"/>
          <w:szCs w:val="24"/>
        </w:rPr>
        <w:t>Установка</w:t>
      </w:r>
      <w:r w:rsidR="00FA7D3E" w:rsidRPr="001B7963">
        <w:rPr>
          <w:rFonts w:ascii="ArialMT" w:hAnsi="ArialMT" w:cs="ArialMT"/>
          <w:sz w:val="22"/>
        </w:rPr>
        <w:br/>
      </w:r>
      <w:r w:rsidR="00AD2135" w:rsidRPr="00AD2135">
        <w:drawing>
          <wp:inline distT="0" distB="0" distL="0" distR="0" wp14:anchorId="1196E79A" wp14:editId="152E36EA">
            <wp:extent cx="2910840" cy="216122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793" cy="217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0A4" w:rsidRPr="000D360E">
        <w:drawing>
          <wp:inline distT="0" distB="0" distL="0" distR="0" wp14:anchorId="597BF564" wp14:editId="7C04863A">
            <wp:extent cx="2892223" cy="216090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6681" cy="217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0A4" w:rsidRPr="001A10A4">
        <w:drawing>
          <wp:inline distT="0" distB="0" distL="0" distR="0" wp14:anchorId="0C0A38B4" wp14:editId="7CC2EFDF">
            <wp:extent cx="2845479" cy="21259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942" cy="213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C31" w:rsidRPr="00BA4C31">
        <w:rPr>
          <w:rFonts w:cs="Times New Roman"/>
          <w:szCs w:val="24"/>
        </w:rPr>
        <w:drawing>
          <wp:inline distT="0" distB="0" distL="0" distR="0" wp14:anchorId="172F86E9" wp14:editId="335F3796">
            <wp:extent cx="3003033" cy="213360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1267" cy="21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832D" w14:textId="0EFE558D" w:rsidR="001B7963" w:rsidRDefault="001B7963" w:rsidP="001B7963">
      <w:pPr>
        <w:tabs>
          <w:tab w:val="left" w:pos="4335"/>
        </w:tabs>
        <w:ind w:left="709" w:firstLine="0"/>
        <w:jc w:val="left"/>
      </w:pPr>
      <w:r>
        <w:t>2) Тестовый запуск</w:t>
      </w:r>
    </w:p>
    <w:p w14:paraId="7FA2DD9A" w14:textId="729CB1B3" w:rsidR="00BA4C31" w:rsidRDefault="001B7963" w:rsidP="00786359">
      <w:pPr>
        <w:pStyle w:val="afb"/>
        <w:tabs>
          <w:tab w:val="left" w:pos="4335"/>
        </w:tabs>
        <w:ind w:firstLine="0"/>
        <w:jc w:val="left"/>
      </w:pPr>
      <w:r w:rsidRPr="001B7963">
        <w:drawing>
          <wp:inline distT="0" distB="0" distL="0" distR="0" wp14:anchorId="666BCBEC" wp14:editId="6B856802">
            <wp:extent cx="3779520" cy="2589671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2713" cy="259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934B" w14:textId="26F427AD" w:rsidR="001B7963" w:rsidRDefault="00BA4C31" w:rsidP="001B7963">
      <w:pPr>
        <w:pStyle w:val="afb"/>
        <w:tabs>
          <w:tab w:val="left" w:pos="4335"/>
        </w:tabs>
        <w:ind w:firstLine="0"/>
        <w:jc w:val="left"/>
      </w:pPr>
      <w:r>
        <w:t>3) Клонирование репозитория</w:t>
      </w:r>
    </w:p>
    <w:p w14:paraId="770C616E" w14:textId="59011AC7" w:rsidR="00BA4C31" w:rsidRDefault="00BA4C31" w:rsidP="001B7963">
      <w:pPr>
        <w:pStyle w:val="afb"/>
        <w:tabs>
          <w:tab w:val="left" w:pos="4335"/>
        </w:tabs>
        <w:ind w:firstLine="0"/>
        <w:jc w:val="left"/>
      </w:pPr>
      <w:r w:rsidRPr="00BA4C31">
        <w:drawing>
          <wp:inline distT="0" distB="0" distL="0" distR="0" wp14:anchorId="498C5BF2" wp14:editId="5A734F59">
            <wp:extent cx="4762500" cy="9619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7016" cy="9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1717" w14:textId="3E28FF10" w:rsidR="00BA4C31" w:rsidRPr="00F960A1" w:rsidRDefault="00F960A1" w:rsidP="001B7963">
      <w:pPr>
        <w:pStyle w:val="afb"/>
        <w:tabs>
          <w:tab w:val="left" w:pos="4335"/>
        </w:tabs>
        <w:ind w:firstLine="0"/>
        <w:jc w:val="left"/>
        <w:rPr>
          <w:lang w:val="en-US"/>
        </w:rPr>
      </w:pPr>
      <w:r>
        <w:lastRenderedPageBreak/>
        <w:t>4) Создание .env</w:t>
      </w:r>
    </w:p>
    <w:p w14:paraId="43A32466" w14:textId="168E63E4" w:rsidR="00BA4C31" w:rsidRDefault="00BA4C31" w:rsidP="001B7963">
      <w:pPr>
        <w:pStyle w:val="afb"/>
        <w:tabs>
          <w:tab w:val="left" w:pos="4335"/>
        </w:tabs>
        <w:ind w:firstLine="0"/>
        <w:jc w:val="left"/>
      </w:pPr>
      <w:r w:rsidRPr="00BA4C31">
        <w:drawing>
          <wp:inline distT="0" distB="0" distL="0" distR="0" wp14:anchorId="1992BD11" wp14:editId="39933BF1">
            <wp:extent cx="5281551" cy="8915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8234" cy="89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E9AF" w14:textId="58822C7C" w:rsidR="00BA4C31" w:rsidRDefault="00C52EDD" w:rsidP="001B7963">
      <w:pPr>
        <w:pStyle w:val="afb"/>
        <w:tabs>
          <w:tab w:val="left" w:pos="4335"/>
        </w:tabs>
        <w:ind w:firstLine="0"/>
        <w:jc w:val="left"/>
      </w:pPr>
      <w:r w:rsidRPr="00C52EDD">
        <w:drawing>
          <wp:inline distT="0" distB="0" distL="0" distR="0" wp14:anchorId="13C0EA02" wp14:editId="42351AA4">
            <wp:extent cx="3765176" cy="42672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9160" cy="44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8749" w14:textId="0F1DDE85" w:rsidR="006750A9" w:rsidRDefault="006750A9" w:rsidP="001B7963">
      <w:pPr>
        <w:pStyle w:val="afb"/>
        <w:tabs>
          <w:tab w:val="left" w:pos="4335"/>
        </w:tabs>
        <w:ind w:firstLine="0"/>
        <w:jc w:val="left"/>
      </w:pPr>
      <w:r>
        <w:t>5) Настройка окружения</w:t>
      </w:r>
    </w:p>
    <w:p w14:paraId="07EE5E34" w14:textId="428BFA35" w:rsidR="006750A9" w:rsidRDefault="006750A9" w:rsidP="001B7963">
      <w:pPr>
        <w:pStyle w:val="afb"/>
        <w:tabs>
          <w:tab w:val="left" w:pos="4335"/>
        </w:tabs>
        <w:ind w:firstLine="0"/>
        <w:jc w:val="left"/>
      </w:pPr>
      <w:r w:rsidRPr="006750A9">
        <w:drawing>
          <wp:inline distT="0" distB="0" distL="0" distR="0" wp14:anchorId="47914D02" wp14:editId="5DEC8B6F">
            <wp:extent cx="4472940" cy="69443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7650" cy="71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AE41" w14:textId="471A4062" w:rsidR="006750A9" w:rsidRDefault="006750A9" w:rsidP="001B7963">
      <w:pPr>
        <w:pStyle w:val="afb"/>
        <w:tabs>
          <w:tab w:val="left" w:pos="4335"/>
        </w:tabs>
        <w:ind w:firstLine="0"/>
        <w:jc w:val="left"/>
      </w:pPr>
      <w:r>
        <w:t xml:space="preserve">6) Установка </w:t>
      </w:r>
      <w:r w:rsidR="00E7070A">
        <w:t>зависимостей</w:t>
      </w:r>
    </w:p>
    <w:p w14:paraId="1146D37A" w14:textId="51AA421C" w:rsidR="006750A9" w:rsidRDefault="006750A9" w:rsidP="001B7963">
      <w:pPr>
        <w:pStyle w:val="afb"/>
        <w:tabs>
          <w:tab w:val="left" w:pos="4335"/>
        </w:tabs>
        <w:ind w:firstLine="0"/>
        <w:jc w:val="left"/>
      </w:pPr>
      <w:r w:rsidRPr="006750A9">
        <w:drawing>
          <wp:inline distT="0" distB="0" distL="0" distR="0" wp14:anchorId="5CEADE7A" wp14:editId="46049092">
            <wp:extent cx="6114662" cy="26670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6199" cy="27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0A9">
        <w:drawing>
          <wp:inline distT="0" distB="0" distL="0" distR="0" wp14:anchorId="2244B8E5" wp14:editId="2987A4F1">
            <wp:extent cx="4181567" cy="1310640"/>
            <wp:effectExtent l="0" t="0" r="952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3345" cy="132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12D4" w14:textId="16F0C059" w:rsidR="00786359" w:rsidRDefault="00786359" w:rsidP="001B7963">
      <w:pPr>
        <w:pStyle w:val="afb"/>
        <w:tabs>
          <w:tab w:val="left" w:pos="4335"/>
        </w:tabs>
        <w:ind w:firstLine="0"/>
        <w:jc w:val="left"/>
      </w:pPr>
      <w:r>
        <w:t>7) Развернутый проект (локально)</w:t>
      </w:r>
    </w:p>
    <w:p w14:paraId="2D0FD75F" w14:textId="62F0CD3F" w:rsidR="00786359" w:rsidRDefault="00786359" w:rsidP="001B7963">
      <w:pPr>
        <w:pStyle w:val="afb"/>
        <w:tabs>
          <w:tab w:val="left" w:pos="4335"/>
        </w:tabs>
        <w:ind w:firstLine="0"/>
        <w:jc w:val="left"/>
      </w:pPr>
      <w:r w:rsidRPr="00786359">
        <w:drawing>
          <wp:inline distT="0" distB="0" distL="0" distR="0" wp14:anchorId="58F4EA97" wp14:editId="00512DDE">
            <wp:extent cx="4259580" cy="3251924"/>
            <wp:effectExtent l="0" t="0" r="762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5277" cy="325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CB85" w14:textId="1C8D0676" w:rsidR="00786359" w:rsidRDefault="00786359" w:rsidP="001B7963">
      <w:pPr>
        <w:pStyle w:val="afb"/>
        <w:tabs>
          <w:tab w:val="left" w:pos="4335"/>
        </w:tabs>
        <w:ind w:firstLine="0"/>
        <w:jc w:val="left"/>
      </w:pPr>
    </w:p>
    <w:p w14:paraId="693D94E9" w14:textId="2B121FF5" w:rsidR="00786359" w:rsidRDefault="00786359" w:rsidP="001B7963">
      <w:pPr>
        <w:pStyle w:val="afb"/>
        <w:tabs>
          <w:tab w:val="left" w:pos="4335"/>
        </w:tabs>
        <w:ind w:firstLine="0"/>
        <w:jc w:val="left"/>
      </w:pPr>
    </w:p>
    <w:p w14:paraId="7160C767" w14:textId="77777777" w:rsidR="00786359" w:rsidRDefault="00786359" w:rsidP="001B7963">
      <w:pPr>
        <w:pStyle w:val="afb"/>
        <w:tabs>
          <w:tab w:val="left" w:pos="4335"/>
        </w:tabs>
        <w:ind w:firstLine="0"/>
        <w:jc w:val="left"/>
      </w:pPr>
    </w:p>
    <w:p w14:paraId="01B72305" w14:textId="6F911242" w:rsidR="00DE7DF5" w:rsidRPr="00786359" w:rsidRDefault="00786359" w:rsidP="00DE7DF5">
      <w:pPr>
        <w:pStyle w:val="afb"/>
        <w:tabs>
          <w:tab w:val="left" w:pos="4335"/>
        </w:tabs>
        <w:ind w:firstLine="0"/>
        <w:jc w:val="left"/>
      </w:pPr>
      <w:r>
        <w:lastRenderedPageBreak/>
        <w:t>8</w:t>
      </w:r>
      <w:r w:rsidR="00DE7DF5">
        <w:t xml:space="preserve">) Создание файлов для запуска в </w:t>
      </w:r>
      <w:r w:rsidR="00DE7DF5">
        <w:rPr>
          <w:lang w:val="en-US"/>
        </w:rPr>
        <w:t>Docker</w:t>
      </w:r>
    </w:p>
    <w:p w14:paraId="713580AE" w14:textId="1AC31B3B" w:rsidR="00DE7DF5" w:rsidRPr="00DE7DF5" w:rsidRDefault="00DE7DF5" w:rsidP="00DE7DF5">
      <w:pPr>
        <w:pStyle w:val="afb"/>
        <w:tabs>
          <w:tab w:val="left" w:pos="4335"/>
        </w:tabs>
        <w:ind w:firstLine="0"/>
        <w:jc w:val="left"/>
      </w:pPr>
      <w:r w:rsidRPr="00DE7DF5">
        <w:drawing>
          <wp:inline distT="0" distB="0" distL="0" distR="0" wp14:anchorId="49F86EE4" wp14:editId="5A6B9316">
            <wp:extent cx="4358647" cy="487680"/>
            <wp:effectExtent l="0" t="0" r="381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8176" cy="50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919B" w14:textId="50FFD1A2" w:rsidR="00DE7DF5" w:rsidRDefault="00DE7DF5" w:rsidP="00DE7DF5">
      <w:pPr>
        <w:pStyle w:val="afb"/>
        <w:tabs>
          <w:tab w:val="left" w:pos="4335"/>
        </w:tabs>
        <w:ind w:firstLine="0"/>
        <w:jc w:val="left"/>
      </w:pPr>
      <w:r w:rsidRPr="00DE7DF5">
        <w:drawing>
          <wp:inline distT="0" distB="0" distL="0" distR="0" wp14:anchorId="00773FCF" wp14:editId="5A1BA872">
            <wp:extent cx="3955322" cy="1310640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7762" cy="13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11F7" w14:textId="583C7154" w:rsidR="00DE7DF5" w:rsidRDefault="00DE7DF5" w:rsidP="00DE7DF5">
      <w:pPr>
        <w:pStyle w:val="afb"/>
        <w:tabs>
          <w:tab w:val="left" w:pos="4335"/>
        </w:tabs>
        <w:ind w:firstLine="0"/>
        <w:jc w:val="left"/>
      </w:pPr>
      <w:r w:rsidRPr="00DE7DF5">
        <w:drawing>
          <wp:inline distT="0" distB="0" distL="0" distR="0" wp14:anchorId="2FE311D6" wp14:editId="366EF638">
            <wp:extent cx="3291840" cy="437198"/>
            <wp:effectExtent l="0" t="0" r="381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2385" cy="44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7B74" w14:textId="3D04B581" w:rsidR="00DE7DF5" w:rsidRDefault="00DE7DF5" w:rsidP="00786359">
      <w:pPr>
        <w:pStyle w:val="afb"/>
        <w:tabs>
          <w:tab w:val="left" w:pos="4335"/>
        </w:tabs>
        <w:ind w:firstLine="0"/>
        <w:jc w:val="left"/>
      </w:pPr>
      <w:r w:rsidRPr="00DE7DF5">
        <w:drawing>
          <wp:inline distT="0" distB="0" distL="0" distR="0" wp14:anchorId="6FCE0DAD" wp14:editId="0555737D">
            <wp:extent cx="2901286" cy="260350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5689" cy="262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DF5">
        <w:drawing>
          <wp:inline distT="0" distB="0" distL="0" distR="0" wp14:anchorId="74B026E8" wp14:editId="792A009F">
            <wp:extent cx="2545080" cy="3420178"/>
            <wp:effectExtent l="0" t="0" r="762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0785" cy="342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E0F0" w14:textId="37381297" w:rsidR="000D360E" w:rsidRDefault="000D360E" w:rsidP="00786359">
      <w:pPr>
        <w:pStyle w:val="afb"/>
        <w:tabs>
          <w:tab w:val="left" w:pos="4335"/>
        </w:tabs>
        <w:ind w:firstLine="0"/>
        <w:jc w:val="left"/>
        <w:rPr>
          <w:lang w:val="en-US"/>
        </w:rPr>
      </w:pPr>
      <w:r>
        <w:rPr>
          <w:lang w:val="en-US"/>
        </w:rPr>
        <w:t xml:space="preserve">9)  </w:t>
      </w:r>
      <w:r>
        <w:t>Файл</w:t>
      </w:r>
      <w:r w:rsidRPr="000D360E">
        <w:rPr>
          <w:lang w:val="en-US"/>
        </w:rPr>
        <w:t xml:space="preserve"> .github/workflows/main.yml</w:t>
      </w:r>
    </w:p>
    <w:p w14:paraId="7D2E0ECE" w14:textId="7BD76405" w:rsidR="000D360E" w:rsidRDefault="000D360E" w:rsidP="00786359">
      <w:pPr>
        <w:pStyle w:val="afb"/>
        <w:tabs>
          <w:tab w:val="left" w:pos="4335"/>
        </w:tabs>
        <w:ind w:firstLine="0"/>
        <w:jc w:val="left"/>
        <w:rPr>
          <w:lang w:val="en-US"/>
        </w:rPr>
      </w:pPr>
      <w:r w:rsidRPr="000D360E">
        <w:rPr>
          <w:lang w:val="en-US"/>
        </w:rPr>
        <w:drawing>
          <wp:inline distT="0" distB="0" distL="0" distR="0" wp14:anchorId="7C0DACC4" wp14:editId="3AF2FC74">
            <wp:extent cx="2537460" cy="162511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4632" cy="162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FF1E" w14:textId="21D276D6" w:rsidR="000D360E" w:rsidRDefault="000D360E" w:rsidP="00786359">
      <w:pPr>
        <w:pStyle w:val="afb"/>
        <w:tabs>
          <w:tab w:val="left" w:pos="4335"/>
        </w:tabs>
        <w:ind w:firstLine="0"/>
        <w:jc w:val="left"/>
        <w:rPr>
          <w:lang w:val="en-US"/>
        </w:rPr>
      </w:pPr>
    </w:p>
    <w:p w14:paraId="2225BA5F" w14:textId="7250923C" w:rsidR="000D360E" w:rsidRDefault="000D360E" w:rsidP="00786359">
      <w:pPr>
        <w:pStyle w:val="afb"/>
        <w:tabs>
          <w:tab w:val="left" w:pos="4335"/>
        </w:tabs>
        <w:ind w:firstLine="0"/>
        <w:jc w:val="left"/>
        <w:rPr>
          <w:lang w:val="en-US"/>
        </w:rPr>
      </w:pPr>
    </w:p>
    <w:p w14:paraId="491FF967" w14:textId="6F81A86E" w:rsidR="000D360E" w:rsidRPr="000D360E" w:rsidRDefault="000D360E" w:rsidP="00786359">
      <w:pPr>
        <w:pStyle w:val="afb"/>
        <w:tabs>
          <w:tab w:val="left" w:pos="4335"/>
        </w:tabs>
        <w:ind w:firstLine="0"/>
        <w:jc w:val="left"/>
        <w:rPr>
          <w:lang w:val="en-US"/>
        </w:rPr>
      </w:pPr>
    </w:p>
    <w:p w14:paraId="4020BC41" w14:textId="2ED6907A" w:rsidR="00786359" w:rsidRDefault="00786359" w:rsidP="00786359">
      <w:pPr>
        <w:pStyle w:val="afb"/>
        <w:tabs>
          <w:tab w:val="left" w:pos="4335"/>
        </w:tabs>
        <w:ind w:firstLine="0"/>
        <w:jc w:val="left"/>
      </w:pPr>
      <w:r w:rsidRPr="00786359">
        <w:lastRenderedPageBreak/>
        <w:t xml:space="preserve">10) </w:t>
      </w:r>
      <w:r>
        <w:t xml:space="preserve">Репозиторий: </w:t>
      </w:r>
      <w:hyperlink r:id="rId25" w:history="1">
        <w:r w:rsidR="000D360E" w:rsidRPr="00810EA3">
          <w:rPr>
            <w:rStyle w:val="afc"/>
          </w:rPr>
          <w:t>https://github.com/rrraund/djan</w:t>
        </w:r>
        <w:r w:rsidR="000D360E" w:rsidRPr="00810EA3">
          <w:rPr>
            <w:rStyle w:val="afc"/>
          </w:rPr>
          <w:t>g</w:t>
        </w:r>
        <w:r w:rsidR="000D360E" w:rsidRPr="00810EA3">
          <w:rPr>
            <w:rStyle w:val="afc"/>
          </w:rPr>
          <w:t>o-locallibrary-tutorial</w:t>
        </w:r>
      </w:hyperlink>
    </w:p>
    <w:p w14:paraId="14670BCA" w14:textId="7A27CE65" w:rsidR="000D360E" w:rsidRPr="00786359" w:rsidRDefault="000D360E" w:rsidP="00786359">
      <w:pPr>
        <w:pStyle w:val="afb"/>
        <w:tabs>
          <w:tab w:val="left" w:pos="4335"/>
        </w:tabs>
        <w:ind w:firstLine="0"/>
        <w:jc w:val="left"/>
      </w:pPr>
      <w:r w:rsidRPr="000D360E">
        <w:drawing>
          <wp:inline distT="0" distB="0" distL="0" distR="0" wp14:anchorId="6425FE10" wp14:editId="06544B36">
            <wp:extent cx="1882140" cy="2481811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94142" cy="249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60E" w:rsidRPr="00786359" w:rsidSect="00F639B7">
      <w:footerReference w:type="default" r:id="rId27"/>
      <w:pgSz w:w="11906" w:h="16838"/>
      <w:pgMar w:top="1134" w:right="70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CD804" w14:textId="77777777" w:rsidR="00EA5A7D" w:rsidRDefault="00EA5A7D" w:rsidP="00A91A9C">
      <w:pPr>
        <w:spacing w:after="0" w:line="240" w:lineRule="auto"/>
      </w:pPr>
      <w:r>
        <w:separator/>
      </w:r>
    </w:p>
  </w:endnote>
  <w:endnote w:type="continuationSeparator" w:id="0">
    <w:p w14:paraId="5A784056" w14:textId="77777777" w:rsidR="00EA5A7D" w:rsidRDefault="00EA5A7D" w:rsidP="00A91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0144524"/>
      <w:docPartObj>
        <w:docPartGallery w:val="Page Numbers (Bottom of Page)"/>
        <w:docPartUnique/>
      </w:docPartObj>
    </w:sdtPr>
    <w:sdtEndPr/>
    <w:sdtContent>
      <w:p w14:paraId="7E5A41F5" w14:textId="21541858" w:rsidR="00F639B7" w:rsidRDefault="00F639B7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070A">
          <w:rPr>
            <w:noProof/>
          </w:rPr>
          <w:t>5</w:t>
        </w:r>
        <w:r>
          <w:fldChar w:fldCharType="end"/>
        </w:r>
      </w:p>
    </w:sdtContent>
  </w:sdt>
  <w:p w14:paraId="67A14D50" w14:textId="77777777" w:rsidR="00F639B7" w:rsidRDefault="00F639B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B3A1B" w14:textId="77777777" w:rsidR="00EA5A7D" w:rsidRDefault="00EA5A7D" w:rsidP="00A91A9C">
      <w:pPr>
        <w:spacing w:after="0" w:line="240" w:lineRule="auto"/>
      </w:pPr>
      <w:r>
        <w:separator/>
      </w:r>
    </w:p>
  </w:footnote>
  <w:footnote w:type="continuationSeparator" w:id="0">
    <w:p w14:paraId="6CDE8093" w14:textId="77777777" w:rsidR="00EA5A7D" w:rsidRDefault="00EA5A7D" w:rsidP="00A91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670"/>
    <w:multiLevelType w:val="hybridMultilevel"/>
    <w:tmpl w:val="85DCC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F69DE"/>
    <w:multiLevelType w:val="hybridMultilevel"/>
    <w:tmpl w:val="21C03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E6987"/>
    <w:multiLevelType w:val="hybridMultilevel"/>
    <w:tmpl w:val="63C630B0"/>
    <w:lvl w:ilvl="0" w:tplc="FE049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336D7"/>
    <w:multiLevelType w:val="hybridMultilevel"/>
    <w:tmpl w:val="80EE95B2"/>
    <w:lvl w:ilvl="0" w:tplc="479A69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305CE"/>
    <w:multiLevelType w:val="multilevel"/>
    <w:tmpl w:val="0FE2B2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5CD52DE"/>
    <w:multiLevelType w:val="multilevel"/>
    <w:tmpl w:val="A70CF6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EE60C82"/>
    <w:multiLevelType w:val="hybridMultilevel"/>
    <w:tmpl w:val="FBF80642"/>
    <w:lvl w:ilvl="0" w:tplc="E1FC0F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30"/>
    <w:rsid w:val="000604AD"/>
    <w:rsid w:val="00071F67"/>
    <w:rsid w:val="000971AE"/>
    <w:rsid w:val="000A0E3C"/>
    <w:rsid w:val="000D360E"/>
    <w:rsid w:val="00145113"/>
    <w:rsid w:val="0018109B"/>
    <w:rsid w:val="001879B8"/>
    <w:rsid w:val="001A10A4"/>
    <w:rsid w:val="001A7794"/>
    <w:rsid w:val="001B7963"/>
    <w:rsid w:val="001C3DC6"/>
    <w:rsid w:val="00210657"/>
    <w:rsid w:val="002369D4"/>
    <w:rsid w:val="002600B0"/>
    <w:rsid w:val="002F189C"/>
    <w:rsid w:val="002F30F6"/>
    <w:rsid w:val="0031198A"/>
    <w:rsid w:val="0033644C"/>
    <w:rsid w:val="00357137"/>
    <w:rsid w:val="003B2A72"/>
    <w:rsid w:val="003C5BAC"/>
    <w:rsid w:val="004439DE"/>
    <w:rsid w:val="00481AAA"/>
    <w:rsid w:val="004A0366"/>
    <w:rsid w:val="004A7321"/>
    <w:rsid w:val="004C6650"/>
    <w:rsid w:val="004D20D2"/>
    <w:rsid w:val="004F4257"/>
    <w:rsid w:val="00530EDE"/>
    <w:rsid w:val="0059287B"/>
    <w:rsid w:val="005A6F1D"/>
    <w:rsid w:val="005B2C47"/>
    <w:rsid w:val="005E004E"/>
    <w:rsid w:val="005E027B"/>
    <w:rsid w:val="00601814"/>
    <w:rsid w:val="006750A9"/>
    <w:rsid w:val="00682B4A"/>
    <w:rsid w:val="006A1E9B"/>
    <w:rsid w:val="006C2260"/>
    <w:rsid w:val="006C3335"/>
    <w:rsid w:val="006D302F"/>
    <w:rsid w:val="006E6DAE"/>
    <w:rsid w:val="0074160A"/>
    <w:rsid w:val="00786359"/>
    <w:rsid w:val="00792C24"/>
    <w:rsid w:val="00802D88"/>
    <w:rsid w:val="00815199"/>
    <w:rsid w:val="008377A5"/>
    <w:rsid w:val="00857FE9"/>
    <w:rsid w:val="00874882"/>
    <w:rsid w:val="008A17A0"/>
    <w:rsid w:val="008A36DD"/>
    <w:rsid w:val="008A5B26"/>
    <w:rsid w:val="0091475F"/>
    <w:rsid w:val="009A5A02"/>
    <w:rsid w:val="009D4050"/>
    <w:rsid w:val="009F35DB"/>
    <w:rsid w:val="00A05ACC"/>
    <w:rsid w:val="00A32430"/>
    <w:rsid w:val="00A91A9C"/>
    <w:rsid w:val="00AA6F38"/>
    <w:rsid w:val="00AD2135"/>
    <w:rsid w:val="00AD702A"/>
    <w:rsid w:val="00AF4475"/>
    <w:rsid w:val="00B15643"/>
    <w:rsid w:val="00B37B83"/>
    <w:rsid w:val="00B4418B"/>
    <w:rsid w:val="00B4570C"/>
    <w:rsid w:val="00B817E5"/>
    <w:rsid w:val="00BA4C31"/>
    <w:rsid w:val="00C02DC7"/>
    <w:rsid w:val="00C0449E"/>
    <w:rsid w:val="00C177E0"/>
    <w:rsid w:val="00C241BE"/>
    <w:rsid w:val="00C52EDD"/>
    <w:rsid w:val="00C7766D"/>
    <w:rsid w:val="00C83392"/>
    <w:rsid w:val="00CC1011"/>
    <w:rsid w:val="00D1040C"/>
    <w:rsid w:val="00D22325"/>
    <w:rsid w:val="00D40D9C"/>
    <w:rsid w:val="00D65F41"/>
    <w:rsid w:val="00D703A0"/>
    <w:rsid w:val="00D86BDF"/>
    <w:rsid w:val="00DA5EF9"/>
    <w:rsid w:val="00DE0482"/>
    <w:rsid w:val="00DE7DF5"/>
    <w:rsid w:val="00E32164"/>
    <w:rsid w:val="00E3342E"/>
    <w:rsid w:val="00E477AB"/>
    <w:rsid w:val="00E649D8"/>
    <w:rsid w:val="00E7070A"/>
    <w:rsid w:val="00E71368"/>
    <w:rsid w:val="00EA5A7D"/>
    <w:rsid w:val="00ED503E"/>
    <w:rsid w:val="00F32B08"/>
    <w:rsid w:val="00F5541D"/>
    <w:rsid w:val="00F600CD"/>
    <w:rsid w:val="00F639B7"/>
    <w:rsid w:val="00F74CD7"/>
    <w:rsid w:val="00F90E9F"/>
    <w:rsid w:val="00F960A1"/>
    <w:rsid w:val="00FA7D3E"/>
    <w:rsid w:val="00FB4FF2"/>
    <w:rsid w:val="00FE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4B39"/>
  <w15:chartTrackingRefBased/>
  <w15:docId w15:val="{07479537-D839-40D4-809D-8F96DED3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Основной текст ИТМО"/>
    <w:qFormat/>
    <w:rsid w:val="006C2260"/>
    <w:pPr>
      <w:spacing w:after="12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-">
    <w:name w:val="Заголовок 1-го уровня"/>
    <w:next w:val="2-"/>
    <w:link w:val="1-0"/>
    <w:qFormat/>
    <w:rsid w:val="00C02DC7"/>
    <w:pPr>
      <w:keepNext/>
      <w:pageBreakBefore/>
      <w:widowControl w:val="0"/>
      <w:suppressAutoHyphens/>
      <w:spacing w:after="240" w:line="360" w:lineRule="auto"/>
      <w:jc w:val="center"/>
    </w:pPr>
    <w:rPr>
      <w:rFonts w:ascii="Times New Roman" w:hAnsi="Times New Roman"/>
      <w:b/>
      <w:caps/>
      <w:sz w:val="28"/>
    </w:rPr>
  </w:style>
  <w:style w:type="character" w:customStyle="1" w:styleId="1-0">
    <w:name w:val="Заголовок 1-го уровня Знак"/>
    <w:basedOn w:val="a1"/>
    <w:link w:val="1-"/>
    <w:rsid w:val="00C02DC7"/>
    <w:rPr>
      <w:rFonts w:ascii="Times New Roman" w:hAnsi="Times New Roman"/>
      <w:b/>
      <w:caps/>
      <w:sz w:val="28"/>
    </w:rPr>
  </w:style>
  <w:style w:type="paragraph" w:customStyle="1" w:styleId="2-">
    <w:name w:val="Заголовок 2-го уровня"/>
    <w:link w:val="2-0"/>
    <w:qFormat/>
    <w:rsid w:val="005E027B"/>
    <w:pPr>
      <w:keepNext/>
      <w:widowControl w:val="0"/>
      <w:suppressAutoHyphens/>
      <w:spacing w:after="240" w:line="360" w:lineRule="auto"/>
    </w:pPr>
    <w:rPr>
      <w:rFonts w:ascii="Times New Roman" w:hAnsi="Times New Roman"/>
      <w:b/>
      <w:sz w:val="24"/>
    </w:rPr>
  </w:style>
  <w:style w:type="character" w:customStyle="1" w:styleId="2-0">
    <w:name w:val="Заголовок 2-го уровня Знак"/>
    <w:basedOn w:val="a1"/>
    <w:link w:val="2-"/>
    <w:rsid w:val="005E027B"/>
    <w:rPr>
      <w:rFonts w:ascii="Times New Roman" w:hAnsi="Times New Roman"/>
      <w:b/>
      <w:sz w:val="24"/>
    </w:rPr>
  </w:style>
  <w:style w:type="paragraph" w:customStyle="1" w:styleId="3-">
    <w:name w:val="Заголовок 3-го уровня"/>
    <w:link w:val="3-0"/>
    <w:qFormat/>
    <w:rsid w:val="005E027B"/>
    <w:pPr>
      <w:keepNext/>
      <w:widowControl w:val="0"/>
      <w:suppressAutoHyphens/>
      <w:spacing w:after="240"/>
    </w:pPr>
    <w:rPr>
      <w:rFonts w:ascii="Times New Roman" w:hAnsi="Times New Roman"/>
      <w:i/>
      <w:sz w:val="24"/>
    </w:rPr>
  </w:style>
  <w:style w:type="character" w:customStyle="1" w:styleId="3-0">
    <w:name w:val="Заголовок 3-го уровня Знак"/>
    <w:basedOn w:val="a1"/>
    <w:link w:val="3-"/>
    <w:rsid w:val="005E027B"/>
    <w:rPr>
      <w:rFonts w:ascii="Times New Roman" w:hAnsi="Times New Roman"/>
      <w:i/>
      <w:sz w:val="24"/>
    </w:rPr>
  </w:style>
  <w:style w:type="paragraph" w:customStyle="1" w:styleId="a4">
    <w:name w:val="Определение"/>
    <w:link w:val="a5"/>
    <w:qFormat/>
    <w:rsid w:val="005E027B"/>
    <w:pPr>
      <w:spacing w:after="120" w:line="360" w:lineRule="auto"/>
      <w:ind w:firstLine="851"/>
    </w:pPr>
    <w:rPr>
      <w:rFonts w:ascii="Times New Roman" w:hAnsi="Times New Roman"/>
      <w:b/>
      <w:sz w:val="24"/>
    </w:rPr>
  </w:style>
  <w:style w:type="character" w:customStyle="1" w:styleId="a5">
    <w:name w:val="Определение Знак"/>
    <w:basedOn w:val="a1"/>
    <w:link w:val="a4"/>
    <w:rsid w:val="005E027B"/>
    <w:rPr>
      <w:rFonts w:ascii="Times New Roman" w:hAnsi="Times New Roman"/>
      <w:b/>
      <w:sz w:val="24"/>
    </w:rPr>
  </w:style>
  <w:style w:type="paragraph" w:customStyle="1" w:styleId="a6">
    <w:name w:val="Примечание"/>
    <w:link w:val="a7"/>
    <w:qFormat/>
    <w:rsid w:val="005E027B"/>
    <w:pPr>
      <w:spacing w:after="0" w:line="240" w:lineRule="auto"/>
      <w:ind w:firstLine="851"/>
    </w:pPr>
    <w:rPr>
      <w:rFonts w:ascii="Times New Roman" w:hAnsi="Times New Roman"/>
      <w:i/>
    </w:rPr>
  </w:style>
  <w:style w:type="character" w:customStyle="1" w:styleId="a7">
    <w:name w:val="Примечание Знак"/>
    <w:basedOn w:val="a1"/>
    <w:link w:val="a6"/>
    <w:rsid w:val="005E027B"/>
    <w:rPr>
      <w:rFonts w:ascii="Times New Roman" w:hAnsi="Times New Roman"/>
      <w:i/>
    </w:rPr>
  </w:style>
  <w:style w:type="paragraph" w:customStyle="1" w:styleId="a8">
    <w:name w:val="Название таблицы"/>
    <w:link w:val="a9"/>
    <w:qFormat/>
    <w:rsid w:val="005E027B"/>
    <w:pPr>
      <w:suppressAutoHyphens/>
      <w:spacing w:after="0" w:line="240" w:lineRule="auto"/>
    </w:pPr>
    <w:rPr>
      <w:rFonts w:ascii="Times New Roman" w:hAnsi="Times New Roman"/>
      <w:b/>
      <w:i/>
    </w:rPr>
  </w:style>
  <w:style w:type="character" w:customStyle="1" w:styleId="a9">
    <w:name w:val="Название таблицы Знак"/>
    <w:basedOn w:val="a1"/>
    <w:link w:val="a8"/>
    <w:rsid w:val="005E027B"/>
    <w:rPr>
      <w:rFonts w:ascii="Times New Roman" w:hAnsi="Times New Roman"/>
      <w:b/>
      <w:i/>
    </w:rPr>
  </w:style>
  <w:style w:type="paragraph" w:customStyle="1" w:styleId="aa">
    <w:name w:val="Название рисунка (картинки)"/>
    <w:link w:val="ab"/>
    <w:qFormat/>
    <w:rsid w:val="005E027B"/>
    <w:pPr>
      <w:suppressAutoHyphens/>
      <w:spacing w:after="0" w:line="240" w:lineRule="auto"/>
      <w:jc w:val="center"/>
    </w:pPr>
    <w:rPr>
      <w:rFonts w:ascii="Times New Roman" w:hAnsi="Times New Roman"/>
      <w:i/>
    </w:rPr>
  </w:style>
  <w:style w:type="character" w:customStyle="1" w:styleId="ab">
    <w:name w:val="Название рисунка (картинки) Знак"/>
    <w:basedOn w:val="a1"/>
    <w:link w:val="aa"/>
    <w:rsid w:val="005E027B"/>
    <w:rPr>
      <w:rFonts w:ascii="Times New Roman" w:hAnsi="Times New Roman"/>
      <w:i/>
    </w:rPr>
  </w:style>
  <w:style w:type="paragraph" w:customStyle="1" w:styleId="ac">
    <w:name w:val="Формула"/>
    <w:link w:val="ad"/>
    <w:qFormat/>
    <w:rsid w:val="005E027B"/>
    <w:pPr>
      <w:suppressAutoHyphens/>
      <w:spacing w:before="120" w:after="240" w:line="240" w:lineRule="auto"/>
      <w:ind w:firstLine="1418"/>
    </w:pPr>
    <w:rPr>
      <w:rFonts w:ascii="Times New Roman" w:hAnsi="Times New Roman"/>
      <w:i/>
      <w:sz w:val="24"/>
    </w:rPr>
  </w:style>
  <w:style w:type="character" w:customStyle="1" w:styleId="ad">
    <w:name w:val="Формула Знак"/>
    <w:basedOn w:val="a1"/>
    <w:link w:val="ac"/>
    <w:rsid w:val="005E027B"/>
    <w:rPr>
      <w:rFonts w:ascii="Times New Roman" w:hAnsi="Times New Roman"/>
      <w:i/>
      <w:sz w:val="24"/>
    </w:rPr>
  </w:style>
  <w:style w:type="paragraph" w:customStyle="1" w:styleId="a">
    <w:name w:val="Список ИТМО"/>
    <w:link w:val="ae"/>
    <w:qFormat/>
    <w:rsid w:val="005E027B"/>
    <w:pPr>
      <w:numPr>
        <w:numId w:val="2"/>
      </w:numPr>
      <w:spacing w:after="120" w:line="360" w:lineRule="auto"/>
      <w:ind w:left="357" w:hanging="357"/>
    </w:pPr>
    <w:rPr>
      <w:rFonts w:ascii="Times New Roman" w:hAnsi="Times New Roman"/>
      <w:sz w:val="24"/>
    </w:rPr>
  </w:style>
  <w:style w:type="character" w:customStyle="1" w:styleId="ae">
    <w:name w:val="Список ИТМО Знак"/>
    <w:basedOn w:val="a1"/>
    <w:link w:val="a"/>
    <w:rsid w:val="005E027B"/>
    <w:rPr>
      <w:rFonts w:ascii="Times New Roman" w:hAnsi="Times New Roman"/>
      <w:sz w:val="24"/>
    </w:rPr>
  </w:style>
  <w:style w:type="paragraph" w:customStyle="1" w:styleId="af">
    <w:name w:val="Колонтитул"/>
    <w:link w:val="af0"/>
    <w:qFormat/>
    <w:rsid w:val="005E027B"/>
    <w:pPr>
      <w:spacing w:after="0" w:line="240" w:lineRule="auto"/>
      <w:jc w:val="center"/>
    </w:pPr>
    <w:rPr>
      <w:rFonts w:ascii="Times New Roman" w:hAnsi="Times New Roman"/>
      <w:b/>
      <w:i/>
    </w:rPr>
  </w:style>
  <w:style w:type="character" w:customStyle="1" w:styleId="af0">
    <w:name w:val="Колонтитул Знак"/>
    <w:basedOn w:val="a1"/>
    <w:link w:val="af"/>
    <w:rsid w:val="005E027B"/>
    <w:rPr>
      <w:rFonts w:ascii="Times New Roman" w:hAnsi="Times New Roman"/>
      <w:b/>
      <w:i/>
    </w:rPr>
  </w:style>
  <w:style w:type="paragraph" w:styleId="af1">
    <w:name w:val="header"/>
    <w:basedOn w:val="a0"/>
    <w:link w:val="af2"/>
    <w:uiPriority w:val="99"/>
    <w:unhideWhenUsed/>
    <w:rsid w:val="00A91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A91A9C"/>
  </w:style>
  <w:style w:type="paragraph" w:styleId="af3">
    <w:name w:val="footer"/>
    <w:basedOn w:val="a0"/>
    <w:link w:val="af4"/>
    <w:uiPriority w:val="99"/>
    <w:unhideWhenUsed/>
    <w:rsid w:val="00A91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A91A9C"/>
  </w:style>
  <w:style w:type="paragraph" w:customStyle="1" w:styleId="af5">
    <w:name w:val="Универ титульник"/>
    <w:link w:val="af6"/>
    <w:rsid w:val="00F5541D"/>
    <w:pPr>
      <w:spacing w:after="24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-">
    <w:name w:val="Выполнил - принял"/>
    <w:link w:val="-0"/>
    <w:rsid w:val="00FB4FF2"/>
    <w:pPr>
      <w:spacing w:after="240" w:line="240" w:lineRule="auto"/>
      <w:ind w:left="5670"/>
    </w:pPr>
    <w:rPr>
      <w:rFonts w:ascii="Times New Roman" w:hAnsi="Times New Roman" w:cs="Times New Roman"/>
      <w:b/>
      <w:sz w:val="24"/>
      <w:szCs w:val="24"/>
    </w:rPr>
  </w:style>
  <w:style w:type="character" w:customStyle="1" w:styleId="af6">
    <w:name w:val="Универ титульник Знак"/>
    <w:basedOn w:val="a1"/>
    <w:link w:val="af5"/>
    <w:rsid w:val="00F5541D"/>
    <w:rPr>
      <w:rFonts w:ascii="Times New Roman" w:hAnsi="Times New Roman" w:cs="Times New Roman"/>
      <w:sz w:val="24"/>
      <w:szCs w:val="24"/>
    </w:rPr>
  </w:style>
  <w:style w:type="paragraph" w:customStyle="1" w:styleId="af7">
    <w:name w:val="Предмет лабораторной"/>
    <w:link w:val="af8"/>
    <w:rsid w:val="00F5541D"/>
    <w:pPr>
      <w:suppressAutoHyphens/>
      <w:spacing w:after="240" w:line="24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-0">
    <w:name w:val="Выполнил - принял Знак"/>
    <w:basedOn w:val="a1"/>
    <w:link w:val="-"/>
    <w:rsid w:val="00FB4FF2"/>
    <w:rPr>
      <w:rFonts w:ascii="Times New Roman" w:hAnsi="Times New Roman" w:cs="Times New Roman"/>
      <w:b/>
      <w:sz w:val="24"/>
      <w:szCs w:val="24"/>
    </w:rPr>
  </w:style>
  <w:style w:type="character" w:customStyle="1" w:styleId="af8">
    <w:name w:val="Предмет лабораторной Знак"/>
    <w:basedOn w:val="a1"/>
    <w:link w:val="af7"/>
    <w:rsid w:val="00F5541D"/>
    <w:rPr>
      <w:rFonts w:ascii="Times New Roman" w:hAnsi="Times New Roman" w:cs="Times New Roman"/>
      <w:b/>
      <w:sz w:val="24"/>
      <w:szCs w:val="24"/>
    </w:rPr>
  </w:style>
  <w:style w:type="paragraph" w:customStyle="1" w:styleId="af9">
    <w:name w:val="Номер Лабораторной"/>
    <w:link w:val="afa"/>
    <w:rsid w:val="00F5541D"/>
    <w:pPr>
      <w:suppressAutoHyphens/>
      <w:spacing w:before="1080" w:after="240" w:line="24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afa">
    <w:name w:val="Номер Лабораторной Знак"/>
    <w:basedOn w:val="af8"/>
    <w:link w:val="af9"/>
    <w:rsid w:val="00F5541D"/>
    <w:rPr>
      <w:rFonts w:ascii="Times New Roman" w:hAnsi="Times New Roman" w:cs="Times New Roman"/>
      <w:b/>
      <w:sz w:val="24"/>
      <w:szCs w:val="24"/>
    </w:rPr>
  </w:style>
  <w:style w:type="paragraph" w:styleId="afb">
    <w:name w:val="List Paragraph"/>
    <w:basedOn w:val="a0"/>
    <w:uiPriority w:val="34"/>
    <w:rsid w:val="009F35DB"/>
    <w:pPr>
      <w:ind w:left="720"/>
      <w:contextualSpacing/>
    </w:pPr>
  </w:style>
  <w:style w:type="character" w:styleId="afc">
    <w:name w:val="Hyperlink"/>
    <w:basedOn w:val="a1"/>
    <w:uiPriority w:val="99"/>
    <w:unhideWhenUsed/>
    <w:rsid w:val="000D360E"/>
    <w:rPr>
      <w:color w:val="0563C1" w:themeColor="hyperlink"/>
      <w:u w:val="single"/>
    </w:rPr>
  </w:style>
  <w:style w:type="character" w:styleId="afd">
    <w:name w:val="FollowedHyperlink"/>
    <w:basedOn w:val="a1"/>
    <w:uiPriority w:val="99"/>
    <w:semiHidden/>
    <w:unhideWhenUsed/>
    <w:rsid w:val="000D36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rrraund/django-locallibrary-tutoria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at\Desktop\4sem\Windows%20Server\&#1056;&#1072;&#1073;&#1086;&#1090;&#1072;_&#1043;&#1072;&#1073;&#1076;&#1088;&#1072;&#1096;&#1080;&#1090;&#1086;&#1074;_&#1056;&#1080;&#1085;&#1072;&#1090;_&#1056;&#1072;&#1084;&#1080;&#1083;&#1100;&#1077;&#1074;&#1080;&#109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Работа_Габдрашитов_Ринат_Рамильевич</Template>
  <TotalTime>1347</TotalTime>
  <Pages>5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Габдрашитов</dc:creator>
  <cp:keywords/>
  <dc:description/>
  <cp:lastModifiedBy>admin</cp:lastModifiedBy>
  <cp:revision>22</cp:revision>
  <dcterms:created xsi:type="dcterms:W3CDTF">2021-03-05T11:44:00Z</dcterms:created>
  <dcterms:modified xsi:type="dcterms:W3CDTF">2021-12-30T14:17:00Z</dcterms:modified>
</cp:coreProperties>
</file>